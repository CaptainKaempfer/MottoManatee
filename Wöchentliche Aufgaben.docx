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BB1" w:rsidRDefault="005242C2">
      <w:pPr>
        <w:pStyle w:val="Titel"/>
      </w:pPr>
      <w:r>
        <w:t>Wöchentliche Aufgaben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Name und Datum"/>
      </w:tblPr>
      <w:tblGrid>
        <w:gridCol w:w="1209"/>
        <w:gridCol w:w="5895"/>
        <w:gridCol w:w="1693"/>
        <w:gridCol w:w="3325"/>
        <w:gridCol w:w="1209"/>
        <w:gridCol w:w="1784"/>
      </w:tblGrid>
      <w:tr w:rsidR="00F04BB1">
        <w:tc>
          <w:tcPr>
            <w:tcW w:w="400" w:type="pct"/>
            <w:vAlign w:val="bottom"/>
          </w:tcPr>
          <w:p w:rsidR="00F04BB1" w:rsidRDefault="005242C2">
            <w:pPr>
              <w:pStyle w:val="Formularberschrift"/>
            </w:pPr>
            <w:r>
              <w:t>Name:</w:t>
            </w:r>
          </w:p>
        </w:tc>
        <w:sdt>
          <w:sdtPr>
            <w:id w:val="1730107675"/>
            <w:placeholder>
              <w:docPart w:val="92420E8166784FB7BF31D111FE9EBB98"/>
            </w:placeholder>
            <w15:appearance w15:val="hidden"/>
            <w:text/>
          </w:sdtPr>
          <w:sdtContent>
            <w:tc>
              <w:tcPr>
                <w:tcW w:w="1950" w:type="pct"/>
                <w:tcBorders>
                  <w:bottom w:val="single" w:sz="4" w:space="0" w:color="077F9A" w:themeColor="accent1"/>
                </w:tcBorders>
                <w:vAlign w:val="bottom"/>
              </w:tcPr>
              <w:p w:rsidR="00F04BB1" w:rsidRDefault="009A241D">
                <w:pPr>
                  <w:pStyle w:val="Formularinfo"/>
                </w:pPr>
                <w:r>
                  <w:t>Motto Manatee</w:t>
                </w:r>
              </w:p>
            </w:tc>
          </w:sdtContent>
        </w:sdt>
        <w:tc>
          <w:tcPr>
            <w:tcW w:w="560" w:type="pct"/>
            <w:tcMar>
              <w:left w:w="202" w:type="dxa"/>
            </w:tcMar>
            <w:vAlign w:val="bottom"/>
          </w:tcPr>
          <w:p w:rsidR="00F04BB1" w:rsidRDefault="005242C2">
            <w:pPr>
              <w:pStyle w:val="Formularberschrift"/>
            </w:pPr>
            <w:r>
              <w:t>Monat:</w:t>
            </w:r>
          </w:p>
        </w:tc>
        <w:sdt>
          <w:sdtPr>
            <w:id w:val="1072005417"/>
            <w:placeholder>
              <w:docPart w:val="D9F5D5C73D24420A8380A1BE5B880E9C"/>
            </w:placeholder>
            <w15:appearance w15:val="hidden"/>
            <w:text/>
          </w:sdtPr>
          <w:sdtContent>
            <w:tc>
              <w:tcPr>
                <w:tcW w:w="1100" w:type="pct"/>
                <w:tcBorders>
                  <w:bottom w:val="single" w:sz="4" w:space="0" w:color="077F9A" w:themeColor="accent1"/>
                </w:tcBorders>
                <w:vAlign w:val="bottom"/>
              </w:tcPr>
              <w:p w:rsidR="00F04BB1" w:rsidRDefault="009A241D">
                <w:pPr>
                  <w:pStyle w:val="Formularinfo"/>
                </w:pPr>
                <w:r>
                  <w:t>Sprint 4</w:t>
                </w:r>
              </w:p>
            </w:tc>
          </w:sdtContent>
        </w:sdt>
        <w:tc>
          <w:tcPr>
            <w:tcW w:w="400" w:type="pct"/>
            <w:tcMar>
              <w:left w:w="202" w:type="dxa"/>
            </w:tcMar>
            <w:vAlign w:val="bottom"/>
          </w:tcPr>
          <w:p w:rsidR="00F04BB1" w:rsidRDefault="005242C2">
            <w:pPr>
              <w:pStyle w:val="Formularberschrift"/>
            </w:pPr>
            <w:r>
              <w:t>Jahr</w:t>
            </w:r>
          </w:p>
        </w:tc>
        <w:sdt>
          <w:sdtPr>
            <w:id w:val="1791392683"/>
            <w:placeholder>
              <w:docPart w:val="49FE904A11214784840EE86D9189C56E"/>
            </w:placeholder>
            <w15:appearance w15:val="hidden"/>
            <w:text/>
          </w:sdtPr>
          <w:sdtContent>
            <w:tc>
              <w:tcPr>
                <w:tcW w:w="590" w:type="pct"/>
                <w:tcBorders>
                  <w:bottom w:val="single" w:sz="4" w:space="0" w:color="077F9A" w:themeColor="accent1"/>
                </w:tcBorders>
                <w:vAlign w:val="bottom"/>
              </w:tcPr>
              <w:p w:rsidR="00F04BB1" w:rsidRDefault="009A241D">
                <w:pPr>
                  <w:pStyle w:val="Formularinfo"/>
                </w:pPr>
                <w:r>
                  <w:t>2018</w:t>
                </w:r>
              </w:p>
            </w:tc>
          </w:sdtContent>
        </w:sdt>
      </w:tr>
    </w:tbl>
    <w:p w:rsidR="00F04BB1" w:rsidRDefault="00F04BB1"/>
    <w:tbl>
      <w:tblPr>
        <w:tblStyle w:val="Zuweisungskalender"/>
        <w:tblW w:w="5000" w:type="pct"/>
        <w:tblLook w:val="00A0" w:firstRow="1" w:lastRow="0" w:firstColumn="1" w:lastColumn="0" w:noHBand="0" w:noVBand="0"/>
        <w:tblDescription w:val="Aufgabentabelle"/>
      </w:tblPr>
      <w:tblGrid>
        <w:gridCol w:w="467"/>
        <w:gridCol w:w="2930"/>
        <w:gridCol w:w="2930"/>
        <w:gridCol w:w="2930"/>
        <w:gridCol w:w="2929"/>
        <w:gridCol w:w="2929"/>
      </w:tblGrid>
      <w:tr w:rsidR="00F04BB1" w:rsidTr="00F04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" w:type="pct"/>
            <w:shd w:val="clear" w:color="auto" w:fill="auto"/>
            <w:textDirection w:val="btLr"/>
            <w:vAlign w:val="center"/>
          </w:tcPr>
          <w:p w:rsidR="00F04BB1" w:rsidRDefault="00F04BB1">
            <w:pPr>
              <w:ind w:left="113" w:right="113"/>
            </w:pPr>
          </w:p>
        </w:tc>
        <w:tc>
          <w:tcPr>
            <w:tcW w:w="969" w:type="pct"/>
            <w:shd w:val="clear" w:color="auto" w:fill="auto"/>
            <w:vAlign w:val="center"/>
          </w:tcPr>
          <w:tbl>
            <w:tblPr>
              <w:tblW w:w="2583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Wochentag"/>
            </w:tblPr>
            <w:tblGrid>
              <w:gridCol w:w="619"/>
              <w:gridCol w:w="895"/>
            </w:tblGrid>
            <w:tr w:rsidR="00F04BB1">
              <w:trPr>
                <w:jc w:val="center"/>
              </w:trPr>
              <w:tc>
                <w:tcPr>
                  <w:tcW w:w="576" w:type="dxa"/>
                  <w:tcMar>
                    <w:right w:w="144" w:type="dxa"/>
                  </w:tcMar>
                  <w:vAlign w:val="bottom"/>
                </w:tcPr>
                <w:p w:rsidR="00F04BB1" w:rsidRDefault="005242C2">
                  <w:pPr>
                    <w:pStyle w:val="Tag"/>
                  </w:pPr>
                  <w:r>
                    <w:t>MO:</w:t>
                  </w:r>
                </w:p>
              </w:tc>
              <w:sdt>
                <w:sdtPr>
                  <w:id w:val="1803581495"/>
                  <w:placeholder>
                    <w:docPart w:val="442F3A36ACC54E719497EE99669C401F"/>
                  </w:placeholder>
                  <w15:appearance w15:val="hidden"/>
                  <w:text/>
                </w:sdtPr>
                <w:sdtContent>
                  <w:tc>
                    <w:tcPr>
                      <w:tcW w:w="832" w:type="dxa"/>
                      <w:tcBorders>
                        <w:bottom w:val="single" w:sz="4" w:space="0" w:color="077F9A" w:themeColor="accent1"/>
                      </w:tcBorders>
                      <w:vAlign w:val="bottom"/>
                    </w:tcPr>
                    <w:p w:rsidR="00F04BB1" w:rsidRDefault="009A241D">
                      <w:pPr>
                        <w:pStyle w:val="Datum"/>
                      </w:pPr>
                      <w:r>
                        <w:t>Aufgabe 1</w:t>
                      </w:r>
                    </w:p>
                  </w:tc>
                </w:sdtContent>
              </w:sdt>
            </w:tr>
          </w:tbl>
          <w:p w:rsidR="00F04BB1" w:rsidRDefault="00F04BB1">
            <w:pPr>
              <w:ind w:left="0"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69" w:type="pct"/>
            <w:shd w:val="clear" w:color="auto" w:fill="auto"/>
            <w:vAlign w:val="center"/>
          </w:tcPr>
          <w:tbl>
            <w:tblPr>
              <w:tblW w:w="2563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Wochentag"/>
            </w:tblPr>
            <w:tblGrid>
              <w:gridCol w:w="619"/>
              <w:gridCol w:w="883"/>
            </w:tblGrid>
            <w:tr w:rsidR="00F04BB1">
              <w:trPr>
                <w:jc w:val="center"/>
              </w:trPr>
              <w:tc>
                <w:tcPr>
                  <w:tcW w:w="576" w:type="dxa"/>
                  <w:tcMar>
                    <w:right w:w="144" w:type="dxa"/>
                  </w:tcMar>
                  <w:vAlign w:val="bottom"/>
                </w:tcPr>
                <w:p w:rsidR="00F04BB1" w:rsidRDefault="005242C2">
                  <w:pPr>
                    <w:pStyle w:val="Tag"/>
                  </w:pPr>
                  <w:r>
                    <w:t>DI:</w:t>
                  </w:r>
                </w:p>
              </w:tc>
              <w:sdt>
                <w:sdtPr>
                  <w:id w:val="1732958581"/>
                  <w:placeholder>
                    <w:docPart w:val="FBE95C6A169C4C908902F628993EAA2C"/>
                  </w:placeholder>
                  <w15:appearance w15:val="hidden"/>
                  <w:text/>
                </w:sdtPr>
                <w:sdtContent>
                  <w:tc>
                    <w:tcPr>
                      <w:tcW w:w="821" w:type="dxa"/>
                      <w:tcBorders>
                        <w:bottom w:val="single" w:sz="4" w:space="0" w:color="077F9A" w:themeColor="accent1"/>
                      </w:tcBorders>
                      <w:vAlign w:val="bottom"/>
                    </w:tcPr>
                    <w:p w:rsidR="00F04BB1" w:rsidRDefault="009A241D">
                      <w:pPr>
                        <w:pStyle w:val="Datum"/>
                      </w:pPr>
                      <w:r>
                        <w:t>Aufgabe 2</w:t>
                      </w:r>
                    </w:p>
                  </w:tc>
                </w:sdtContent>
              </w:sdt>
            </w:tr>
          </w:tbl>
          <w:p w:rsidR="00F04BB1" w:rsidRDefault="00F04BB1">
            <w:pPr>
              <w:ind w:left="0" w:right="0"/>
              <w:jc w:val="left"/>
            </w:pPr>
          </w:p>
        </w:tc>
        <w:tc>
          <w:tcPr>
            <w:tcW w:w="969" w:type="pct"/>
            <w:shd w:val="clear" w:color="auto" w:fill="auto"/>
            <w:vAlign w:val="center"/>
          </w:tcPr>
          <w:tbl>
            <w:tblPr>
              <w:tblW w:w="2532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Wochentag"/>
            </w:tblPr>
            <w:tblGrid>
              <w:gridCol w:w="601"/>
              <w:gridCol w:w="883"/>
            </w:tblGrid>
            <w:tr w:rsidR="00F04BB1">
              <w:trPr>
                <w:jc w:val="center"/>
              </w:trPr>
              <w:tc>
                <w:tcPr>
                  <w:tcW w:w="559" w:type="dxa"/>
                  <w:tcMar>
                    <w:right w:w="144" w:type="dxa"/>
                  </w:tcMar>
                  <w:vAlign w:val="bottom"/>
                </w:tcPr>
                <w:p w:rsidR="00F04BB1" w:rsidRDefault="005242C2">
                  <w:pPr>
                    <w:pStyle w:val="Tag"/>
                  </w:pPr>
                  <w:r>
                    <w:t>MI:</w:t>
                  </w:r>
                </w:p>
              </w:tc>
              <w:sdt>
                <w:sdtPr>
                  <w:id w:val="-1215582704"/>
                  <w:placeholder>
                    <w:docPart w:val="3C19F7BFDC5244F99D90990C3AA78323"/>
                  </w:placeholder>
                  <w15:appearance w15:val="hidden"/>
                  <w:text/>
                </w:sdtPr>
                <w:sdtContent>
                  <w:tc>
                    <w:tcPr>
                      <w:tcW w:w="821" w:type="dxa"/>
                      <w:tcBorders>
                        <w:bottom w:val="single" w:sz="4" w:space="0" w:color="077F9A" w:themeColor="accent1"/>
                      </w:tcBorders>
                      <w:vAlign w:val="bottom"/>
                    </w:tcPr>
                    <w:p w:rsidR="00F04BB1" w:rsidRDefault="009A241D">
                      <w:pPr>
                        <w:pStyle w:val="Datum"/>
                      </w:pPr>
                      <w:r>
                        <w:t>Aufgabe 3</w:t>
                      </w:r>
                    </w:p>
                  </w:tc>
                </w:sdtContent>
              </w:sdt>
            </w:tr>
          </w:tbl>
          <w:p w:rsidR="00F04BB1" w:rsidRDefault="00F04BB1">
            <w:pPr>
              <w:ind w:left="0"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69" w:type="pct"/>
            <w:shd w:val="clear" w:color="auto" w:fill="auto"/>
            <w:vAlign w:val="center"/>
          </w:tcPr>
          <w:tbl>
            <w:tblPr>
              <w:tblW w:w="2789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Wochentag"/>
            </w:tblPr>
            <w:tblGrid>
              <w:gridCol w:w="751"/>
              <w:gridCol w:w="883"/>
            </w:tblGrid>
            <w:tr w:rsidR="00F04BB1">
              <w:trPr>
                <w:jc w:val="center"/>
              </w:trPr>
              <w:tc>
                <w:tcPr>
                  <w:tcW w:w="699" w:type="dxa"/>
                  <w:tcMar>
                    <w:right w:w="144" w:type="dxa"/>
                  </w:tcMar>
                  <w:vAlign w:val="bottom"/>
                </w:tcPr>
                <w:p w:rsidR="00F04BB1" w:rsidRDefault="005242C2">
                  <w:pPr>
                    <w:pStyle w:val="Tag"/>
                  </w:pPr>
                  <w:r>
                    <w:t>DO</w:t>
                  </w:r>
                </w:p>
              </w:tc>
              <w:sdt>
                <w:sdtPr>
                  <w:id w:val="55437316"/>
                  <w:placeholder>
                    <w:docPart w:val="C89D6DC0DA4141A183560D8B2A4A34A7"/>
                  </w:placeholder>
                  <w15:appearance w15:val="hidden"/>
                  <w:text/>
                </w:sdtPr>
                <w:sdtContent>
                  <w:tc>
                    <w:tcPr>
                      <w:tcW w:w="821" w:type="dxa"/>
                      <w:tcBorders>
                        <w:bottom w:val="single" w:sz="4" w:space="0" w:color="077F9A" w:themeColor="accent1"/>
                      </w:tcBorders>
                      <w:vAlign w:val="bottom"/>
                    </w:tcPr>
                    <w:p w:rsidR="00F04BB1" w:rsidRDefault="009A241D">
                      <w:pPr>
                        <w:pStyle w:val="Datum"/>
                      </w:pPr>
                      <w:r>
                        <w:t>Aufgabe 4</w:t>
                      </w:r>
                    </w:p>
                  </w:tc>
                </w:sdtContent>
              </w:sdt>
            </w:tr>
          </w:tbl>
          <w:p w:rsidR="00F04BB1" w:rsidRDefault="00F04BB1">
            <w:pPr>
              <w:ind w:left="0" w:right="0"/>
              <w:jc w:val="left"/>
            </w:pPr>
          </w:p>
        </w:tc>
        <w:tc>
          <w:tcPr>
            <w:tcW w:w="969" w:type="pct"/>
            <w:shd w:val="clear" w:color="auto" w:fill="auto"/>
            <w:vAlign w:val="center"/>
          </w:tcPr>
          <w:tbl>
            <w:tblPr>
              <w:tblW w:w="2302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Wochentag"/>
            </w:tblPr>
            <w:tblGrid>
              <w:gridCol w:w="465"/>
              <w:gridCol w:w="884"/>
            </w:tblGrid>
            <w:tr w:rsidR="00F04BB1">
              <w:trPr>
                <w:jc w:val="center"/>
              </w:trPr>
              <w:tc>
                <w:tcPr>
                  <w:tcW w:w="432" w:type="dxa"/>
                  <w:tcMar>
                    <w:right w:w="144" w:type="dxa"/>
                  </w:tcMar>
                  <w:vAlign w:val="bottom"/>
                </w:tcPr>
                <w:p w:rsidR="00F04BB1" w:rsidRDefault="005242C2">
                  <w:pPr>
                    <w:pStyle w:val="Tag"/>
                  </w:pPr>
                  <w:r>
                    <w:t>FR:</w:t>
                  </w:r>
                </w:p>
              </w:tc>
              <w:sdt>
                <w:sdtPr>
                  <w:id w:val="-1781022071"/>
                  <w:placeholder>
                    <w:docPart w:val="472BF5747FDB42F1BB1B0A9BEC545C0C"/>
                  </w:placeholder>
                  <w15:appearance w15:val="hidden"/>
                  <w:text/>
                </w:sdtPr>
                <w:sdtContent>
                  <w:tc>
                    <w:tcPr>
                      <w:tcW w:w="821" w:type="dxa"/>
                      <w:tcBorders>
                        <w:bottom w:val="single" w:sz="4" w:space="0" w:color="077F9A" w:themeColor="accent1"/>
                      </w:tcBorders>
                      <w:vAlign w:val="bottom"/>
                    </w:tcPr>
                    <w:p w:rsidR="00F04BB1" w:rsidRDefault="009A241D">
                      <w:pPr>
                        <w:pStyle w:val="Datum"/>
                      </w:pPr>
                      <w:r>
                        <w:t>Aufgabe 5</w:t>
                      </w:r>
                    </w:p>
                  </w:tc>
                </w:sdtContent>
              </w:sdt>
            </w:tr>
          </w:tbl>
          <w:p w:rsidR="00F04BB1" w:rsidRDefault="00F04BB1">
            <w:pPr>
              <w:ind w:left="0"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4BB1" w:rsidTr="00F04BB1">
        <w:trPr>
          <w:cantSplit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" w:type="pct"/>
            <w:textDirection w:val="btLr"/>
            <w:vAlign w:val="center"/>
          </w:tcPr>
          <w:p w:rsidR="00F04BB1" w:rsidRDefault="008F6C62">
            <w:pPr>
              <w:ind w:left="113" w:right="113"/>
            </w:pPr>
            <w:r>
              <w:t>Maik</w:t>
            </w:r>
          </w:p>
        </w:tc>
        <w:tc>
          <w:tcPr>
            <w:tcW w:w="969" w:type="pct"/>
          </w:tcPr>
          <w:p w:rsidR="00F04BB1" w:rsidRDefault="00BD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Motto Slider auf Startseite (funktioniert nicht mehr) überarbeiten und auf neues Design anpassen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69" w:type="pct"/>
          </w:tcPr>
          <w:p w:rsidR="00F04BB1" w:rsidRDefault="00BD26AA">
            <w:r>
              <w:t>Browserübergreifende Darstellung (zurzeit Problem mit Chrome) lösen und sicherstellen</w:t>
            </w:r>
          </w:p>
        </w:tc>
        <w:tc>
          <w:tcPr>
            <w:tcW w:w="969" w:type="pct"/>
          </w:tcPr>
          <w:p w:rsidR="00F04BB1" w:rsidRDefault="00BD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Motto löschen Seiten einrichten und Hintergrund funktionalität Programmieren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69" w:type="pct"/>
          </w:tcPr>
          <w:p w:rsidR="00F04BB1" w:rsidRDefault="00F04BB1"/>
        </w:tc>
        <w:tc>
          <w:tcPr>
            <w:tcW w:w="969" w:type="pct"/>
          </w:tcPr>
          <w:p w:rsidR="00F04BB1" w:rsidRDefault="00F0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4BB1" w:rsidTr="00F04BB1">
        <w:trPr>
          <w:cantSplit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" w:type="pct"/>
            <w:shd w:val="clear" w:color="auto" w:fill="75B643" w:themeFill="accent2"/>
            <w:textDirection w:val="btLr"/>
            <w:vAlign w:val="center"/>
          </w:tcPr>
          <w:p w:rsidR="00F04BB1" w:rsidRDefault="008F6C62">
            <w:pPr>
              <w:ind w:left="113" w:right="113"/>
            </w:pPr>
            <w:r>
              <w:t>Caroline</w:t>
            </w:r>
          </w:p>
        </w:tc>
        <w:tc>
          <w:tcPr>
            <w:tcW w:w="969" w:type="pct"/>
          </w:tcPr>
          <w:p w:rsidR="00F04BB1" w:rsidRDefault="008F6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SCRUM-Vorgehensmodell für Projektmanagement:</w:t>
            </w:r>
          </w:p>
          <w:p w:rsidR="008F6C62" w:rsidRDefault="008F6C62" w:rsidP="008F6C62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Backlog</w:t>
            </w:r>
          </w:p>
          <w:p w:rsidR="008F6C62" w:rsidRDefault="008F6C62" w:rsidP="008F6C62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Backlog</w:t>
            </w:r>
          </w:p>
          <w:p w:rsidR="008F6C62" w:rsidRDefault="008F6C62" w:rsidP="008F6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und online frei zur Verfügung stellen (mit URL für Dozent! – ohne Authentifikation)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69" w:type="pct"/>
          </w:tcPr>
          <w:p w:rsidR="00F04BB1" w:rsidRDefault="008F6C62">
            <w:r>
              <w:t>Projektbeschreibung erstellen:</w:t>
            </w:r>
          </w:p>
          <w:p w:rsidR="008F6C62" w:rsidRDefault="008F6C62" w:rsidP="008F6C62">
            <w:pPr>
              <w:pStyle w:val="Listenabsatz"/>
              <w:numPr>
                <w:ilvl w:val="0"/>
                <w:numId w:val="1"/>
              </w:numPr>
            </w:pPr>
            <w:r>
              <w:t>Welche Techniken werden verwendet</w:t>
            </w:r>
            <w:r w:rsidR="00644742">
              <w:t>? …</w:t>
            </w:r>
          </w:p>
          <w:p w:rsidR="008F6C62" w:rsidRDefault="00644742" w:rsidP="008F6C62">
            <w:pPr>
              <w:pStyle w:val="Listenabsatz"/>
              <w:numPr>
                <w:ilvl w:val="0"/>
                <w:numId w:val="1"/>
              </w:numPr>
            </w:pPr>
            <w:r>
              <w:t>Ablaufdiagramm</w:t>
            </w:r>
          </w:p>
          <w:p w:rsidR="00644742" w:rsidRDefault="00644742" w:rsidP="008F6C62">
            <w:pPr>
              <w:pStyle w:val="Listenabsatz"/>
              <w:numPr>
                <w:ilvl w:val="0"/>
                <w:numId w:val="1"/>
              </w:numPr>
            </w:pPr>
            <w:r>
              <w:t>Architekturbild</w:t>
            </w:r>
          </w:p>
          <w:p w:rsidR="00644742" w:rsidRDefault="00644742" w:rsidP="00644742">
            <w:r>
              <w:t>erstellen</w:t>
            </w:r>
          </w:p>
        </w:tc>
        <w:tc>
          <w:tcPr>
            <w:tcW w:w="969" w:type="pct"/>
          </w:tcPr>
          <w:p w:rsidR="00644742" w:rsidRDefault="00644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 Desktop runterladen und mit Repository verknüpfen</w:t>
            </w:r>
          </w:p>
          <w:p w:rsidR="00644742" w:rsidRDefault="00644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04BB1" w:rsidRDefault="00644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Ggfs. Seite mal durchschauen und Verbesserungspotenzial identifizieren (Gibt es Fehler? Was könnte für mehr Benutzerkomfort sorgen?)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69" w:type="pct"/>
          </w:tcPr>
          <w:p w:rsidR="00F04BB1" w:rsidRDefault="00F04BB1"/>
        </w:tc>
        <w:tc>
          <w:tcPr>
            <w:tcW w:w="969" w:type="pct"/>
          </w:tcPr>
          <w:p w:rsidR="00F04BB1" w:rsidRDefault="00F0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4BB1" w:rsidTr="00F04BB1">
        <w:trPr>
          <w:cantSplit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" w:type="pct"/>
            <w:shd w:val="clear" w:color="auto" w:fill="077F9A" w:themeFill="accent1"/>
            <w:textDirection w:val="btLr"/>
            <w:vAlign w:val="center"/>
          </w:tcPr>
          <w:p w:rsidR="00F04BB1" w:rsidRDefault="008F6C62">
            <w:pPr>
              <w:ind w:left="113" w:right="113"/>
            </w:pPr>
            <w:r>
              <w:t>Niklas</w:t>
            </w:r>
          </w:p>
        </w:tc>
        <w:tc>
          <w:tcPr>
            <w:tcW w:w="969" w:type="pct"/>
          </w:tcPr>
          <w:p w:rsidR="00F04BB1" w:rsidRDefault="00D1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Motto Details gemäß Vorgaben auf Extrablatt erstellen und Integration in „Motto suchen“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69" w:type="pct"/>
          </w:tcPr>
          <w:p w:rsidR="00F04BB1" w:rsidRDefault="00D153A4">
            <w:r>
              <w:t>Motto erstellen erweitern:</w:t>
            </w:r>
          </w:p>
          <w:p w:rsidR="00D153A4" w:rsidRDefault="00D153A4" w:rsidP="00D153A4">
            <w:pPr>
              <w:pStyle w:val="Listenabsatz"/>
              <w:numPr>
                <w:ilvl w:val="0"/>
                <w:numId w:val="1"/>
              </w:numPr>
            </w:pPr>
            <w:r>
              <w:t>Titel als zusätzliches Feld</w:t>
            </w:r>
          </w:p>
          <w:p w:rsidR="00D153A4" w:rsidRDefault="00D153A4" w:rsidP="00D153A4">
            <w:pPr>
              <w:pStyle w:val="Listenabsatz"/>
              <w:numPr>
                <w:ilvl w:val="0"/>
                <w:numId w:val="1"/>
              </w:numPr>
            </w:pPr>
            <w:r>
              <w:t>Hintergrund anpasse #fff</w:t>
            </w:r>
          </w:p>
          <w:p w:rsidR="00D153A4" w:rsidRDefault="00D153A4" w:rsidP="00D153A4">
            <w:pPr>
              <w:pStyle w:val="Listenabsatz"/>
              <w:numPr>
                <w:ilvl w:val="0"/>
                <w:numId w:val="1"/>
              </w:numPr>
            </w:pPr>
            <w:r>
              <w:t>Einheitliches Farbkonzept</w:t>
            </w:r>
          </w:p>
          <w:p w:rsidR="00D153A4" w:rsidRDefault="00D153A4" w:rsidP="00D153A4">
            <w:pPr>
              <w:pStyle w:val="Listenabsatz"/>
              <w:numPr>
                <w:ilvl w:val="0"/>
                <w:numId w:val="1"/>
              </w:numPr>
            </w:pPr>
            <w:r>
              <w:t>Formulardatenabfragen</w:t>
            </w:r>
          </w:p>
        </w:tc>
        <w:tc>
          <w:tcPr>
            <w:tcW w:w="969" w:type="pct"/>
          </w:tcPr>
          <w:p w:rsidR="00F04BB1" w:rsidRDefault="00D1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Motto Background File:</w:t>
            </w:r>
          </w:p>
          <w:p w:rsidR="00D153A4" w:rsidRDefault="00D153A4" w:rsidP="00D153A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 bilden bestenfalls JSON</w:t>
            </w:r>
          </w:p>
          <w:p w:rsidR="00D153A4" w:rsidRDefault="00D153A4" w:rsidP="00D153A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Daten: Titel, Inhalt, Autor, Erstelldatum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69" w:type="pct"/>
          </w:tcPr>
          <w:p w:rsidR="00F04BB1" w:rsidRDefault="00F04BB1"/>
        </w:tc>
        <w:tc>
          <w:tcPr>
            <w:tcW w:w="969" w:type="pct"/>
          </w:tcPr>
          <w:p w:rsidR="00F04BB1" w:rsidRDefault="00F0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4BB1" w:rsidTr="00F04BB1">
        <w:trPr>
          <w:cantSplit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" w:type="pct"/>
            <w:textDirection w:val="btLr"/>
            <w:vAlign w:val="center"/>
          </w:tcPr>
          <w:p w:rsidR="00F04BB1" w:rsidRDefault="008F6C62">
            <w:pPr>
              <w:ind w:left="113" w:right="113"/>
            </w:pPr>
            <w:r>
              <w:t>Josch</w:t>
            </w:r>
          </w:p>
        </w:tc>
        <w:tc>
          <w:tcPr>
            <w:tcW w:w="969" w:type="pct"/>
          </w:tcPr>
          <w:p w:rsidR="00D153A4" w:rsidRDefault="00D153A4" w:rsidP="00D1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Firebase Datenbank aufsetzen:</w:t>
            </w:r>
          </w:p>
          <w:p w:rsidR="00D153A4" w:rsidRDefault="00D153A4" w:rsidP="00D153A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Constrainst, Keys …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69" w:type="pct"/>
          </w:tcPr>
          <w:p w:rsidR="00D153A4" w:rsidRDefault="00BD26AA" w:rsidP="00BD26AA">
            <w:r>
              <w:t>Datenbank mit echten Daten bestücken. D.h. echte Benutzer mit realen Mottos erstellen.</w:t>
            </w:r>
          </w:p>
          <w:p w:rsidR="00BD26AA" w:rsidRDefault="00BD26AA" w:rsidP="00BD26AA">
            <w:r>
              <w:t>Mindestens 30 Mottos mit zusammenhängenden Daten (Autor …)</w:t>
            </w:r>
          </w:p>
        </w:tc>
        <w:tc>
          <w:tcPr>
            <w:tcW w:w="969" w:type="pct"/>
          </w:tcPr>
          <w:p w:rsidR="00BD26AA" w:rsidRDefault="00BD26AA" w:rsidP="00BD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Lösung zur Allgemeinen lokalen Nutzbarkeit finden:</w:t>
            </w:r>
          </w:p>
          <w:p w:rsidR="00BD26AA" w:rsidRDefault="00BD26AA" w:rsidP="00BD26AA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 (lokal)</w:t>
            </w:r>
          </w:p>
          <w:p w:rsidR="00F04BB1" w:rsidRDefault="00BD26AA" w:rsidP="00BD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Oder Weblösung mit Zugangsbeschränkung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69" w:type="pct"/>
          </w:tcPr>
          <w:p w:rsidR="00F04BB1" w:rsidRDefault="00110F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99060</wp:posOffset>
                      </wp:positionV>
                      <wp:extent cx="1752600" cy="1836420"/>
                      <wp:effectExtent l="0" t="0" r="19050" b="11430"/>
                      <wp:wrapNone/>
                      <wp:docPr id="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1836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10FAA" w:rsidRDefault="00110FAA" w:rsidP="00110FAA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Anmeldung und Registrierung mit Firebase realisieren!!!</w:t>
                                  </w:r>
                                </w:p>
                                <w:p w:rsidR="00110FAA" w:rsidRDefault="00110FAA" w:rsidP="00110FAA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110FAA" w:rsidRDefault="00110FAA" w:rsidP="00110FAA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Nutzer soll sich registrieren und anmelden können mit echten Datenbank Zugriff</w:t>
                                  </w:r>
                                </w:p>
                                <w:p w:rsidR="00110FAA" w:rsidRDefault="00110FAA" w:rsidP="00110FAA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110FAA" w:rsidRPr="00110FAA" w:rsidRDefault="00110FAA" w:rsidP="00110FAA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Sehr wichtig !!!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1" o:spid="_x0000_s1026" style="position:absolute;left:0;text-align:left;margin-left:4.5pt;margin-top:7.8pt;width:138pt;height:14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" fillcolor="#077f9a [3204]" strokecolor="#033e4c [1604]" strokeweight="1pt">
                      <v:textbox>
                        <w:txbxContent>
                          <w:p w:rsidR="00110FAA" w:rsidRDefault="00110FAA" w:rsidP="00110FA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Anmeldung und Registrierung mit Firebase realisieren!!!</w:t>
                            </w:r>
                          </w:p>
                          <w:p w:rsidR="00110FAA" w:rsidRDefault="00110FAA" w:rsidP="00110FA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10FAA" w:rsidRDefault="00110FAA" w:rsidP="00110FA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Nutzer soll sich registrieren und anmelden können mit echten Datenbank Zugriff</w:t>
                            </w:r>
                          </w:p>
                          <w:p w:rsidR="00110FAA" w:rsidRDefault="00110FAA" w:rsidP="00110FA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10FAA" w:rsidRPr="00110FAA" w:rsidRDefault="00110FAA" w:rsidP="00110FA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Sehr wichtig !!!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969" w:type="pct"/>
          </w:tcPr>
          <w:p w:rsidR="00F04BB1" w:rsidRDefault="00F0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4BB1" w:rsidTr="00F04BB1">
        <w:trPr>
          <w:cantSplit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" w:type="pct"/>
            <w:shd w:val="clear" w:color="auto" w:fill="75B643" w:themeFill="accent2"/>
            <w:textDirection w:val="btLr"/>
            <w:vAlign w:val="center"/>
          </w:tcPr>
          <w:p w:rsidR="00F04BB1" w:rsidRDefault="008F6C62">
            <w:pPr>
              <w:ind w:left="113" w:right="113"/>
            </w:pPr>
            <w:r>
              <w:t>Jonas</w:t>
            </w:r>
          </w:p>
        </w:tc>
        <w:tc>
          <w:tcPr>
            <w:tcW w:w="969" w:type="pct"/>
          </w:tcPr>
          <w:p w:rsidR="00F04BB1" w:rsidRDefault="00BD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Firebase Datenbank mit Applikation verknüfen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69" w:type="pct"/>
          </w:tcPr>
          <w:p w:rsidR="00F04BB1" w:rsidRDefault="00BD26AA">
            <w:r>
              <w:t>REST-Service in Datenbank intergrienen und echte Datenbankabfragen von Daten erstellen -&gt; Mottos suchen sollen echte Daten aus der Datenbank angezeigt werden</w:t>
            </w:r>
          </w:p>
        </w:tc>
        <w:tc>
          <w:tcPr>
            <w:tcW w:w="969" w:type="pct"/>
          </w:tcPr>
          <w:p w:rsidR="00F04BB1" w:rsidRDefault="00F0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69" w:type="pct"/>
          </w:tcPr>
          <w:p w:rsidR="00F04BB1" w:rsidRDefault="00F04BB1"/>
        </w:tc>
        <w:tc>
          <w:tcPr>
            <w:tcW w:w="969" w:type="pct"/>
          </w:tcPr>
          <w:p w:rsidR="00F04BB1" w:rsidRDefault="00F0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4BB1" w:rsidTr="00F04BB1">
        <w:trPr>
          <w:cantSplit/>
          <w:trHeight w:val="1440"/>
        </w:trPr>
        <w:sdt>
          <w:sdtPr>
            <w:id w:val="-555006615"/>
            <w:placeholder>
              <w:docPart w:val="930E23FDDAE0471CBB7EF4EF9ADDC529"/>
            </w:placeholder>
            <w:temporary/>
            <w:showingPlcHdr/>
            <w15:appearance w15:val="hidden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4" w:type="pct"/>
                <w:shd w:val="clear" w:color="auto" w:fill="077F9A" w:themeFill="accent1"/>
                <w:textDirection w:val="btLr"/>
                <w:vAlign w:val="center"/>
              </w:tcPr>
              <w:p w:rsidR="00F04BB1" w:rsidRDefault="005242C2">
                <w:pPr>
                  <w:ind w:left="113" w:right="113"/>
                </w:pPr>
                <w:r>
                  <w:t>Notizen</w:t>
                </w:r>
              </w:p>
            </w:tc>
          </w:sdtContent>
        </w:sdt>
        <w:tc>
          <w:tcPr>
            <w:tcW w:w="969" w:type="pct"/>
          </w:tcPr>
          <w:p w:rsidR="00F04BB1" w:rsidRDefault="00F0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69" w:type="pct"/>
          </w:tcPr>
          <w:p w:rsidR="00F04BB1" w:rsidRDefault="00F04BB1"/>
        </w:tc>
        <w:tc>
          <w:tcPr>
            <w:tcW w:w="969" w:type="pct"/>
          </w:tcPr>
          <w:p w:rsidR="00F04BB1" w:rsidRDefault="00F0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69" w:type="pct"/>
          </w:tcPr>
          <w:p w:rsidR="00F04BB1" w:rsidRDefault="00F04BB1"/>
        </w:tc>
        <w:tc>
          <w:tcPr>
            <w:tcW w:w="969" w:type="pct"/>
          </w:tcPr>
          <w:p w:rsidR="00F04BB1" w:rsidRDefault="00F0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4BB1" w:rsidRDefault="00F04BB1"/>
    <w:p w:rsidR="00110FAA" w:rsidRDefault="00110FAA">
      <w:pPr>
        <w:rPr>
          <w:sz w:val="36"/>
          <w:szCs w:val="36"/>
        </w:rPr>
      </w:pPr>
      <w:r w:rsidRPr="00110FAA">
        <w:rPr>
          <w:sz w:val="36"/>
          <w:szCs w:val="36"/>
        </w:rPr>
        <w:t>Projektziel bis zur nächsten Unterrichtseinheit:</w:t>
      </w:r>
    </w:p>
    <w:p w:rsidR="00110FAA" w:rsidRDefault="00110FAA">
      <w:pPr>
        <w:rPr>
          <w:sz w:val="36"/>
          <w:szCs w:val="36"/>
        </w:rPr>
      </w:pPr>
    </w:p>
    <w:p w:rsidR="00110FAA" w:rsidRDefault="00110FAA" w:rsidP="00110FAA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Den Benutzer soll sich anmelden und registrieren können</w:t>
      </w:r>
      <w:r w:rsidR="00E31BE5">
        <w:rPr>
          <w:sz w:val="28"/>
          <w:szCs w:val="28"/>
        </w:rPr>
        <w:tab/>
      </w:r>
      <w:r w:rsidR="00E31BE5">
        <w:rPr>
          <w:sz w:val="28"/>
          <w:szCs w:val="28"/>
        </w:rPr>
        <w:tab/>
      </w:r>
      <w:r w:rsidR="00E31BE5">
        <w:rPr>
          <w:sz w:val="28"/>
          <w:szCs w:val="28"/>
        </w:rPr>
        <w:tab/>
      </w:r>
      <w:r w:rsidR="00E31BE5">
        <w:rPr>
          <w:sz w:val="28"/>
          <w:szCs w:val="28"/>
        </w:rPr>
        <w:tab/>
      </w:r>
      <w:r w:rsidR="00E31BE5">
        <w:rPr>
          <w:sz w:val="28"/>
          <w:szCs w:val="28"/>
        </w:rPr>
        <w:tab/>
        <w:t>|| Josch und Jonas</w:t>
      </w:r>
    </w:p>
    <w:p w:rsidR="00110FAA" w:rsidRDefault="00110FAA" w:rsidP="00110FAA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Der Benutzer soll nach Mottos suchen können und diese angezeigt bekommen</w:t>
      </w:r>
      <w:r w:rsidR="00E31BE5">
        <w:rPr>
          <w:sz w:val="28"/>
          <w:szCs w:val="28"/>
        </w:rPr>
        <w:tab/>
      </w:r>
      <w:r w:rsidR="00E31BE5">
        <w:rPr>
          <w:sz w:val="28"/>
          <w:szCs w:val="28"/>
        </w:rPr>
        <w:tab/>
        <w:t>|| Josch und Jonas</w:t>
      </w:r>
    </w:p>
    <w:p w:rsidR="00E31BE5" w:rsidRPr="00E31BE5" w:rsidRDefault="00110FAA" w:rsidP="00E31BE5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Der Benutzer soll die Details des jeweiligen Mottos einsehen können</w:t>
      </w:r>
      <w:r w:rsidR="00E31BE5">
        <w:rPr>
          <w:sz w:val="28"/>
          <w:szCs w:val="28"/>
        </w:rPr>
        <w:tab/>
      </w:r>
      <w:r w:rsidR="00E31BE5">
        <w:rPr>
          <w:sz w:val="28"/>
          <w:szCs w:val="28"/>
        </w:rPr>
        <w:tab/>
      </w:r>
      <w:r w:rsidR="00E31BE5">
        <w:rPr>
          <w:sz w:val="28"/>
          <w:szCs w:val="28"/>
        </w:rPr>
        <w:tab/>
      </w:r>
      <w:r w:rsidR="00E31BE5">
        <w:rPr>
          <w:sz w:val="28"/>
          <w:szCs w:val="28"/>
        </w:rPr>
        <w:tab/>
        <w:t>|| Niklas</w:t>
      </w:r>
    </w:p>
    <w:p w:rsidR="00110FAA" w:rsidRDefault="00E31BE5" w:rsidP="00110FAA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Der Benutzer soll Mottos erstellen aber können (Noch ohne REST)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|| Niklas</w:t>
      </w:r>
    </w:p>
    <w:p w:rsidR="00E31BE5" w:rsidRDefault="00E31BE5" w:rsidP="00110FAA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Der Benutzer soll Mottos löschen können (Noch ohne REST)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|| Maik</w:t>
      </w:r>
    </w:p>
    <w:p w:rsidR="00E31BE5" w:rsidRDefault="00E31BE5" w:rsidP="00110FAA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Der Dozent soll eine detaillierte Projektdokumentation mit bildhafter Übersicht sehen </w:t>
      </w:r>
      <w:r>
        <w:rPr>
          <w:sz w:val="28"/>
          <w:szCs w:val="28"/>
        </w:rPr>
        <w:tab/>
        <w:t>|| Caroline</w:t>
      </w:r>
    </w:p>
    <w:p w:rsidR="00E31BE5" w:rsidRDefault="00E31BE5" w:rsidP="00E31BE5">
      <w:pPr>
        <w:rPr>
          <w:sz w:val="28"/>
          <w:szCs w:val="28"/>
        </w:rPr>
      </w:pPr>
    </w:p>
    <w:p w:rsidR="00E31BE5" w:rsidRDefault="00E31BE5" w:rsidP="00E31BE5">
      <w:pPr>
        <w:rPr>
          <w:sz w:val="28"/>
          <w:szCs w:val="28"/>
        </w:rPr>
      </w:pPr>
    </w:p>
    <w:p w:rsidR="00E31BE5" w:rsidRDefault="00E31BE5" w:rsidP="00E31BE5">
      <w:pPr>
        <w:rPr>
          <w:sz w:val="36"/>
          <w:szCs w:val="36"/>
        </w:rPr>
      </w:pPr>
      <w:r w:rsidRPr="00E31BE5">
        <w:rPr>
          <w:sz w:val="36"/>
          <w:szCs w:val="36"/>
        </w:rPr>
        <w:t>Was ist noch zu tun?</w:t>
      </w:r>
    </w:p>
    <w:p w:rsidR="00E31BE5" w:rsidRDefault="00E31BE5" w:rsidP="00E31BE5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Mottos erstellen und löschen mit REST verknüpfen</w:t>
      </w:r>
    </w:p>
    <w:p w:rsidR="00E31BE5" w:rsidRDefault="00E31BE5" w:rsidP="00E31BE5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Test der Anwendung durchführen und Fehler erkennen und verbessern</w:t>
      </w:r>
    </w:p>
    <w:p w:rsidR="00E31BE5" w:rsidRPr="00E31BE5" w:rsidRDefault="00E31BE5" w:rsidP="00E31BE5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Kleine Fehler ausbessern</w:t>
      </w:r>
      <w:bookmarkStart w:id="0" w:name="_GoBack"/>
      <w:bookmarkEnd w:id="0"/>
    </w:p>
    <w:p w:rsidR="00E31BE5" w:rsidRPr="00E31BE5" w:rsidRDefault="00E31BE5" w:rsidP="00E31BE5">
      <w:pPr>
        <w:rPr>
          <w:sz w:val="28"/>
          <w:szCs w:val="28"/>
        </w:rPr>
      </w:pPr>
    </w:p>
    <w:sectPr w:rsidR="00E31BE5" w:rsidRPr="00E31BE5" w:rsidSect="001A210D">
      <w:footerReference w:type="default" r:id="rId8"/>
      <w:pgSz w:w="16839" w:h="11907" w:orient="landscape" w:code="9"/>
      <w:pgMar w:top="567" w:right="862" w:bottom="567" w:left="86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277" w:rsidRDefault="00621277">
      <w:pPr>
        <w:spacing w:before="0" w:after="0"/>
      </w:pPr>
      <w:r>
        <w:separator/>
      </w:r>
    </w:p>
  </w:endnote>
  <w:endnote w:type="continuationSeparator" w:id="0">
    <w:p w:rsidR="00621277" w:rsidRDefault="006212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BB1" w:rsidRDefault="005242C2">
    <w:pPr>
      <w:pStyle w:val="Fuzeile"/>
    </w:pPr>
    <w:r>
      <w:fldChar w:fldCharType="begin"/>
    </w:r>
    <w:r>
      <w:instrText>PAGE   \* MERGEFORMAT</w:instrText>
    </w:r>
    <w:r>
      <w:fldChar w:fldCharType="separate"/>
    </w:r>
    <w:r w:rsidR="00E31BE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277" w:rsidRDefault="00621277">
      <w:pPr>
        <w:spacing w:before="0" w:after="0"/>
      </w:pPr>
      <w:r>
        <w:separator/>
      </w:r>
    </w:p>
  </w:footnote>
  <w:footnote w:type="continuationSeparator" w:id="0">
    <w:p w:rsidR="00621277" w:rsidRDefault="006212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F2732"/>
    <w:multiLevelType w:val="hybridMultilevel"/>
    <w:tmpl w:val="DC2C2E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5613B"/>
    <w:multiLevelType w:val="hybridMultilevel"/>
    <w:tmpl w:val="B10003D8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B1AD8"/>
    <w:multiLevelType w:val="hybridMultilevel"/>
    <w:tmpl w:val="1450976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13BF0"/>
    <w:multiLevelType w:val="hybridMultilevel"/>
    <w:tmpl w:val="27EE27AC"/>
    <w:lvl w:ilvl="0" w:tplc="A8E01B6A">
      <w:numFmt w:val="bullet"/>
      <w:lvlText w:val="-"/>
      <w:lvlJc w:val="left"/>
      <w:pPr>
        <w:ind w:left="432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62"/>
    <w:rsid w:val="00110FAA"/>
    <w:rsid w:val="001A210D"/>
    <w:rsid w:val="005242C2"/>
    <w:rsid w:val="00621277"/>
    <w:rsid w:val="00644742"/>
    <w:rsid w:val="00646856"/>
    <w:rsid w:val="0074115A"/>
    <w:rsid w:val="008F6C62"/>
    <w:rsid w:val="009A241D"/>
    <w:rsid w:val="00BD26AA"/>
    <w:rsid w:val="00D153A4"/>
    <w:rsid w:val="00E31BE5"/>
    <w:rsid w:val="00EB19C9"/>
    <w:rsid w:val="00F0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4AE5E"/>
  <w15:chartTrackingRefBased/>
  <w15:docId w15:val="{44174D41-0299-4856-8E11-0ECB2D95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33F4D" w:themeColor="accent1" w:themeShade="80"/>
        <w:kern w:val="18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3"/>
    <w:qFormat/>
    <w:pPr>
      <w:spacing w:before="0" w:after="160"/>
      <w:contextualSpacing/>
    </w:pPr>
    <w:rPr>
      <w:rFonts w:asciiTheme="majorHAnsi" w:eastAsiaTheme="majorEastAsia" w:hAnsiTheme="majorHAnsi" w:cstheme="majorBidi"/>
      <w:caps/>
      <w:color w:val="077F9A" w:themeColor="accent1"/>
      <w:kern w:val="28"/>
      <w:sz w:val="24"/>
      <w:szCs w:val="24"/>
    </w:rPr>
  </w:style>
  <w:style w:type="character" w:customStyle="1" w:styleId="TitelZchn">
    <w:name w:val="Titel Zchn"/>
    <w:basedOn w:val="Absatz-Standardschriftart"/>
    <w:link w:val="Titel"/>
    <w:uiPriority w:val="3"/>
    <w:rPr>
      <w:rFonts w:asciiTheme="majorHAnsi" w:eastAsiaTheme="majorEastAsia" w:hAnsiTheme="majorHAnsi" w:cstheme="majorBidi"/>
      <w:caps/>
      <w:color w:val="077F9A" w:themeColor="accent1"/>
      <w:kern w:val="28"/>
      <w:sz w:val="24"/>
      <w:szCs w:val="24"/>
    </w:rPr>
  </w:style>
  <w:style w:type="paragraph" w:customStyle="1" w:styleId="Formularberschrift">
    <w:name w:val="Formularüberschrift"/>
    <w:basedOn w:val="Standard"/>
    <w:uiPriority w:val="4"/>
    <w:qFormat/>
    <w:pPr>
      <w:spacing w:before="0" w:after="0" w:line="204" w:lineRule="auto"/>
    </w:pPr>
    <w:rPr>
      <w:rFonts w:asciiTheme="majorHAnsi" w:eastAsiaTheme="majorEastAsia" w:hAnsiTheme="majorHAnsi" w:cstheme="majorBidi"/>
      <w:caps/>
      <w:color w:val="077F9A" w:themeColor="accent1"/>
      <w:sz w:val="36"/>
      <w:szCs w:val="36"/>
    </w:rPr>
  </w:style>
  <w:style w:type="paragraph" w:customStyle="1" w:styleId="Formularinfo">
    <w:name w:val="Formularinfo"/>
    <w:basedOn w:val="Standard"/>
    <w:uiPriority w:val="4"/>
    <w:qFormat/>
    <w:pPr>
      <w:spacing w:before="0" w:after="0" w:line="228" w:lineRule="auto"/>
    </w:pPr>
    <w:rPr>
      <w:sz w:val="28"/>
      <w:szCs w:val="28"/>
    </w:rPr>
  </w:style>
  <w:style w:type="table" w:customStyle="1" w:styleId="Zuweisungskalender">
    <w:name w:val="Zuweisungskalender"/>
    <w:basedOn w:val="NormaleTabelle"/>
    <w:uiPriority w:val="99"/>
    <w:pPr>
      <w:ind w:left="72" w:right="72"/>
    </w:pPr>
    <w:tblPr>
      <w:tblStyleColBandSize w:val="1"/>
      <w:tblBorders>
        <w:top w:val="single" w:sz="2" w:space="0" w:color="077F9A" w:themeColor="accent1"/>
        <w:left w:val="single" w:sz="2" w:space="0" w:color="077F9A" w:themeColor="accent1"/>
        <w:bottom w:val="single" w:sz="2" w:space="0" w:color="077F9A" w:themeColor="accent1"/>
        <w:right w:val="single" w:sz="2" w:space="0" w:color="077F9A" w:themeColor="accent1"/>
        <w:insideH w:val="single" w:sz="2" w:space="0" w:color="077F9A" w:themeColor="accent1"/>
        <w:insideV w:val="single" w:sz="2" w:space="0" w:color="077F9A" w:themeColor="accent1"/>
      </w:tblBorders>
      <w:tblCellMar>
        <w:left w:w="0" w:type="dxa"/>
        <w:right w:w="0" w:type="dxa"/>
      </w:tblCellMar>
    </w:tblPr>
    <w:tblStylePr w:type="firstRow">
      <w:pPr>
        <w:wordWrap/>
        <w:jc w:val="center"/>
      </w:pPr>
      <w:rPr>
        <w:u w:val="none"/>
      </w:rPr>
      <w:tblPr/>
      <w:tcPr>
        <w:tcBorders>
          <w:top w:val="nil"/>
          <w:left w:val="nil"/>
          <w:bottom w:val="single" w:sz="4" w:space="0" w:color="077F9A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center"/>
      </w:pPr>
      <w:rPr>
        <w:b/>
        <w:caps/>
        <w:smallCaps w:val="0"/>
        <w:color w:val="FFFFFF" w:themeColor="background1"/>
      </w:rPr>
      <w:tblPr/>
      <w:tcPr>
        <w:tcBorders>
          <w:top w:val="single" w:sz="4" w:space="0" w:color="077F9A" w:themeColor="accent1"/>
          <w:left w:val="nil"/>
          <w:bottom w:val="single" w:sz="4" w:space="0" w:color="077F9A" w:themeColor="accent1"/>
          <w:right w:val="nil"/>
          <w:insideH w:val="single" w:sz="4" w:space="0" w:color="077F9A" w:themeColor="accent1"/>
          <w:insideV w:val="nil"/>
          <w:tl2br w:val="nil"/>
          <w:tr2bl w:val="nil"/>
        </w:tcBorders>
        <w:shd w:val="clear" w:color="auto" w:fill="742A84" w:themeFill="accent3"/>
      </w:tcPr>
    </w:tblStylePr>
    <w:tblStylePr w:type="band2Vert">
      <w:tblPr/>
      <w:tcPr>
        <w:shd w:val="clear" w:color="auto" w:fill="F9FBFC" w:themeFill="background2"/>
      </w:tcPr>
    </w:tblStyle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table" w:customStyle="1" w:styleId="Hilfslinien">
    <w:name w:val="Hilfslinien"/>
    <w:basedOn w:val="NormaleTabelle"/>
    <w:uiPriority w:val="99"/>
    <w:pPr>
      <w:spacing w:before="0" w:after="0"/>
    </w:pPr>
    <w:tblPr>
      <w:tblBorders>
        <w:insideH w:val="single" w:sz="2" w:space="0" w:color="BCF0FC" w:themeColor="accent1" w:themeTint="33"/>
      </w:tblBorders>
      <w:tblCellMar>
        <w:left w:w="72" w:type="dxa"/>
        <w:right w:w="72" w:type="dxa"/>
      </w:tblCellMar>
    </w:tblPr>
    <w:tcPr>
      <w:vAlign w:val="center"/>
    </w:tcPr>
  </w:style>
  <w:style w:type="paragraph" w:customStyle="1" w:styleId="Tag">
    <w:name w:val="Tag"/>
    <w:basedOn w:val="Standard"/>
    <w:uiPriority w:val="5"/>
    <w:qFormat/>
    <w:pPr>
      <w:spacing w:before="0" w:after="0" w:line="199" w:lineRule="auto"/>
      <w:jc w:val="right"/>
    </w:pPr>
    <w:rPr>
      <w:rFonts w:asciiTheme="majorHAnsi" w:eastAsiaTheme="majorEastAsia" w:hAnsiTheme="majorHAnsi" w:cstheme="majorBidi"/>
      <w:b/>
      <w:bCs/>
      <w:caps/>
      <w:color w:val="077F9A" w:themeColor="accent1"/>
      <w:sz w:val="18"/>
      <w:szCs w:val="18"/>
    </w:rPr>
  </w:style>
  <w:style w:type="paragraph" w:styleId="Datum">
    <w:name w:val="Date"/>
    <w:basedOn w:val="Standard"/>
    <w:next w:val="Standard"/>
    <w:link w:val="DatumZchn"/>
    <w:uiPriority w:val="5"/>
    <w:unhideWhenUsed/>
    <w:qFormat/>
    <w:pPr>
      <w:spacing w:before="0" w:after="0" w:line="216" w:lineRule="auto"/>
      <w:jc w:val="center"/>
    </w:pPr>
    <w:rPr>
      <w:b/>
      <w:bCs/>
    </w:rPr>
  </w:style>
  <w:style w:type="character" w:customStyle="1" w:styleId="DatumZchn">
    <w:name w:val="Datum Zchn"/>
    <w:basedOn w:val="Absatz-Standardschriftart"/>
    <w:link w:val="Datum"/>
    <w:uiPriority w:val="5"/>
    <w:rPr>
      <w:b/>
      <w:bCs/>
    </w:rPr>
  </w:style>
  <w:style w:type="paragraph" w:styleId="Fuzeile">
    <w:name w:val="footer"/>
    <w:basedOn w:val="Standard"/>
    <w:link w:val="FuzeileZchn"/>
    <w:uiPriority w:val="99"/>
    <w:unhideWhenUsed/>
    <w:qFormat/>
    <w:pPr>
      <w:spacing w:before="200" w:after="0"/>
      <w:jc w:val="right"/>
    </w:pPr>
    <w:rPr>
      <w:color w:val="077F9A" w:themeColor="accent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077F9A" w:themeColor="accent1"/>
    </w:rPr>
  </w:style>
  <w:style w:type="paragraph" w:styleId="Listenabsatz">
    <w:name w:val="List Paragraph"/>
    <w:basedOn w:val="Standard"/>
    <w:uiPriority w:val="34"/>
    <w:unhideWhenUsed/>
    <w:qFormat/>
    <w:rsid w:val="008F6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k.scherr\AppData\Roaming\Microsoft\Templates\W&#246;chentliche%20Zuweisungstabelle%20(farbig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2420E8166784FB7BF31D111FE9EBB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5841F4-E65C-4935-889F-BDC7EA7CCA39}"/>
      </w:docPartPr>
      <w:docPartBody>
        <w:p w:rsidR="000A3119" w:rsidRDefault="000A3119">
          <w:pPr>
            <w:pStyle w:val="92420E8166784FB7BF31D111FE9EBB98"/>
          </w:pPr>
          <w:r>
            <w:t>[Your Name]</w:t>
          </w:r>
        </w:p>
      </w:docPartBody>
    </w:docPart>
    <w:docPart>
      <w:docPartPr>
        <w:name w:val="D9F5D5C73D24420A8380A1BE5B880E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9CD67D-31D6-40E6-87FF-572534EA0998}"/>
      </w:docPartPr>
      <w:docPartBody>
        <w:p w:rsidR="000A3119" w:rsidRDefault="000A3119">
          <w:pPr>
            <w:pStyle w:val="D9F5D5C73D24420A8380A1BE5B880E9C"/>
          </w:pPr>
          <w:r>
            <w:t>[Month]</w:t>
          </w:r>
        </w:p>
      </w:docPartBody>
    </w:docPart>
    <w:docPart>
      <w:docPartPr>
        <w:name w:val="49FE904A11214784840EE86D9189C5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A426AE-2C0B-4260-A507-632EA307E06C}"/>
      </w:docPartPr>
      <w:docPartBody>
        <w:p w:rsidR="000A3119" w:rsidRDefault="000A3119">
          <w:pPr>
            <w:pStyle w:val="49FE904A11214784840EE86D9189C56E"/>
          </w:pPr>
          <w:r>
            <w:t>[Year]</w:t>
          </w:r>
        </w:p>
      </w:docPartBody>
    </w:docPart>
    <w:docPart>
      <w:docPartPr>
        <w:name w:val="442F3A36ACC54E719497EE99669C401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00B34C-79A2-449C-8838-1675DEA60926}"/>
      </w:docPartPr>
      <w:docPartBody>
        <w:p w:rsidR="000A3119" w:rsidRDefault="000A3119">
          <w:pPr>
            <w:pStyle w:val="442F3A36ACC54E719497EE99669C401F"/>
          </w:pPr>
          <w:r>
            <w:t>[01]</w:t>
          </w:r>
        </w:p>
      </w:docPartBody>
    </w:docPart>
    <w:docPart>
      <w:docPartPr>
        <w:name w:val="FBE95C6A169C4C908902F628993EAA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0BC81B-2022-4FAA-B51E-AF5FD383999E}"/>
      </w:docPartPr>
      <w:docPartBody>
        <w:p w:rsidR="000A3119" w:rsidRDefault="000A3119">
          <w:pPr>
            <w:pStyle w:val="FBE95C6A169C4C908902F628993EAA2C"/>
          </w:pPr>
          <w:r>
            <w:t>[02]</w:t>
          </w:r>
        </w:p>
      </w:docPartBody>
    </w:docPart>
    <w:docPart>
      <w:docPartPr>
        <w:name w:val="3C19F7BFDC5244F99D90990C3AA783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C32461-65EC-4148-9A43-DB20CD538DEC}"/>
      </w:docPartPr>
      <w:docPartBody>
        <w:p w:rsidR="000A3119" w:rsidRDefault="000A3119">
          <w:pPr>
            <w:pStyle w:val="3C19F7BFDC5244F99D90990C3AA78323"/>
          </w:pPr>
          <w:r>
            <w:t>[03]</w:t>
          </w:r>
        </w:p>
      </w:docPartBody>
    </w:docPart>
    <w:docPart>
      <w:docPartPr>
        <w:name w:val="C89D6DC0DA4141A183560D8B2A4A34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66D7B8-DB45-4021-975A-0C852E25BE50}"/>
      </w:docPartPr>
      <w:docPartBody>
        <w:p w:rsidR="000A3119" w:rsidRDefault="000A3119">
          <w:pPr>
            <w:pStyle w:val="C89D6DC0DA4141A183560D8B2A4A34A7"/>
          </w:pPr>
          <w:r>
            <w:t>[04]</w:t>
          </w:r>
        </w:p>
      </w:docPartBody>
    </w:docPart>
    <w:docPart>
      <w:docPartPr>
        <w:name w:val="472BF5747FDB42F1BB1B0A9BEC545C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A69D5F-D261-48CE-A6C0-36624AE812FF}"/>
      </w:docPartPr>
      <w:docPartBody>
        <w:p w:rsidR="000A3119" w:rsidRDefault="000A3119">
          <w:pPr>
            <w:pStyle w:val="472BF5747FDB42F1BB1B0A9BEC545C0C"/>
          </w:pPr>
          <w:r>
            <w:t>[05]</w:t>
          </w:r>
        </w:p>
      </w:docPartBody>
    </w:docPart>
    <w:docPart>
      <w:docPartPr>
        <w:name w:val="930E23FDDAE0471CBB7EF4EF9ADDC5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DCB8473-FD47-431B-B0DB-12ED070B1F96}"/>
      </w:docPartPr>
      <w:docPartBody>
        <w:p w:rsidR="000A3119" w:rsidRDefault="000A3119">
          <w:pPr>
            <w:pStyle w:val="930E23FDDAE0471CBB7EF4EF9ADDC529"/>
          </w:pPr>
          <w:r>
            <w:t>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19"/>
    <w:rsid w:val="000A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2420E8166784FB7BF31D111FE9EBB98">
    <w:name w:val="92420E8166784FB7BF31D111FE9EBB98"/>
  </w:style>
  <w:style w:type="paragraph" w:customStyle="1" w:styleId="D9F5D5C73D24420A8380A1BE5B880E9C">
    <w:name w:val="D9F5D5C73D24420A8380A1BE5B880E9C"/>
  </w:style>
  <w:style w:type="paragraph" w:customStyle="1" w:styleId="49FE904A11214784840EE86D9189C56E">
    <w:name w:val="49FE904A11214784840EE86D9189C56E"/>
  </w:style>
  <w:style w:type="paragraph" w:customStyle="1" w:styleId="442F3A36ACC54E719497EE99669C401F">
    <w:name w:val="442F3A36ACC54E719497EE99669C401F"/>
  </w:style>
  <w:style w:type="paragraph" w:customStyle="1" w:styleId="FBE95C6A169C4C908902F628993EAA2C">
    <w:name w:val="FBE95C6A169C4C908902F628993EAA2C"/>
  </w:style>
  <w:style w:type="paragraph" w:customStyle="1" w:styleId="3C19F7BFDC5244F99D90990C3AA78323">
    <w:name w:val="3C19F7BFDC5244F99D90990C3AA78323"/>
  </w:style>
  <w:style w:type="paragraph" w:customStyle="1" w:styleId="C89D6DC0DA4141A183560D8B2A4A34A7">
    <w:name w:val="C89D6DC0DA4141A183560D8B2A4A34A7"/>
  </w:style>
  <w:style w:type="paragraph" w:customStyle="1" w:styleId="472BF5747FDB42F1BB1B0A9BEC545C0C">
    <w:name w:val="472BF5747FDB42F1BB1B0A9BEC545C0C"/>
  </w:style>
  <w:style w:type="paragraph" w:customStyle="1" w:styleId="28A3638557024E1B9F69B2AA4CD1CF55">
    <w:name w:val="28A3638557024E1B9F69B2AA4CD1CF55"/>
  </w:style>
  <w:style w:type="paragraph" w:customStyle="1" w:styleId="80C8628B2B874986A832AAA1A173D49C">
    <w:name w:val="80C8628B2B874986A832AAA1A173D49C"/>
  </w:style>
  <w:style w:type="paragraph" w:customStyle="1" w:styleId="9EC1BA34241F4B5194C0E90EB73942DA">
    <w:name w:val="9EC1BA34241F4B5194C0E90EB73942DA"/>
  </w:style>
  <w:style w:type="paragraph" w:customStyle="1" w:styleId="1C2A66B99DEE42CA8BE8835C0D19D28A">
    <w:name w:val="1C2A66B99DEE42CA8BE8835C0D19D28A"/>
  </w:style>
  <w:style w:type="paragraph" w:customStyle="1" w:styleId="9061FC67E7E54C5E88E1E5C330A28A7E">
    <w:name w:val="9061FC67E7E54C5E88E1E5C330A28A7E"/>
  </w:style>
  <w:style w:type="paragraph" w:customStyle="1" w:styleId="930E23FDDAE0471CBB7EF4EF9ADDC529">
    <w:name w:val="930E23FDDAE0471CBB7EF4EF9ADDC5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signment Calendar">
      <a:dk1>
        <a:sysClr val="windowText" lastClr="000000"/>
      </a:dk1>
      <a:lt1>
        <a:sysClr val="window" lastClr="FFFFFF"/>
      </a:lt1>
      <a:dk2>
        <a:srgbClr val="4B4B4B"/>
      </a:dk2>
      <a:lt2>
        <a:srgbClr val="F9FBFC"/>
      </a:lt2>
      <a:accent1>
        <a:srgbClr val="077F9A"/>
      </a:accent1>
      <a:accent2>
        <a:srgbClr val="75B643"/>
      </a:accent2>
      <a:accent3>
        <a:srgbClr val="742A84"/>
      </a:accent3>
      <a:accent4>
        <a:srgbClr val="F4740F"/>
      </a:accent4>
      <a:accent5>
        <a:srgbClr val="EB3F60"/>
      </a:accent5>
      <a:accent6>
        <a:srgbClr val="0DA49F"/>
      </a:accent6>
      <a:hlink>
        <a:srgbClr val="077F9A"/>
      </a:hlink>
      <a:folHlink>
        <a:srgbClr val="742A84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54CA626-37A4-4447-AD50-1F886A5758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Wöchentliche Zuweisungstabelle (farbig).dotx</Template>
  <TotalTime>0</TotalTime>
  <Pages>2</Pages>
  <Words>342</Words>
  <Characters>2155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 Scherr</dc:creator>
  <cp:keywords/>
  <dc:description/>
  <cp:lastModifiedBy>Maik Scherr</cp:lastModifiedBy>
  <cp:revision>3</cp:revision>
  <dcterms:created xsi:type="dcterms:W3CDTF">2018-05-17T07:58:00Z</dcterms:created>
  <dcterms:modified xsi:type="dcterms:W3CDTF">2018-05-17T09:08:00Z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TC040191589991</vt:lpwstr>
  </property>
</Properties>
</file>